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15FF95" w14:textId="0D742578" w:rsidR="000D1C57" w:rsidRPr="00062557" w:rsidRDefault="00782F6D" w:rsidP="002F58EA">
      <w:pPr>
        <w:pBdr>
          <w:top w:val="single" w:sz="4" w:space="14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b/>
        </w:rPr>
      </w:pPr>
      <w:bookmarkStart w:id="0" w:name="_GoBack"/>
      <w:bookmarkEnd w:id="0"/>
      <w:r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062557">
        <w:rPr>
          <w:b/>
        </w:rPr>
        <w:t>ADDRESS</w:t>
      </w:r>
    </w:p>
    <w:p w14:paraId="3BCE1DAC" w14:textId="2F71B4AE" w:rsidR="00782F6D" w:rsidRDefault="00782F6D" w:rsidP="002F58EA">
      <w:pPr>
        <w:pBdr>
          <w:top w:val="single" w:sz="4" w:space="14" w:color="auto"/>
          <w:left w:val="single" w:sz="4" w:space="4" w:color="auto"/>
          <w:bottom w:val="single" w:sz="4" w:space="0" w:color="auto"/>
          <w:right w:val="single" w:sz="4" w:space="4" w:color="auto"/>
        </w:pBd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062557">
        <w:tab/>
      </w:r>
      <w:r>
        <w:t xml:space="preserve">86, </w:t>
      </w:r>
      <w:proofErr w:type="spellStart"/>
      <w:r>
        <w:t>Toovipuram</w:t>
      </w:r>
      <w:proofErr w:type="spellEnd"/>
      <w:r>
        <w:t>,</w:t>
      </w:r>
    </w:p>
    <w:p w14:paraId="2F4D7870" w14:textId="382D48BC" w:rsidR="00782F6D" w:rsidRDefault="00782F6D" w:rsidP="002F58EA">
      <w:pPr>
        <w:pBdr>
          <w:top w:val="single" w:sz="4" w:space="14" w:color="auto"/>
          <w:left w:val="single" w:sz="4" w:space="4" w:color="auto"/>
          <w:bottom w:val="single" w:sz="4" w:space="0" w:color="auto"/>
          <w:right w:val="single" w:sz="4" w:space="4" w:color="auto"/>
        </w:pBd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062557">
        <w:tab/>
      </w:r>
      <w:r>
        <w:t>2</w:t>
      </w:r>
      <w:r w:rsidRPr="00782F6D">
        <w:rPr>
          <w:vertAlign w:val="superscript"/>
        </w:rPr>
        <w:t>nd</w:t>
      </w:r>
      <w:r>
        <w:t xml:space="preserve"> cross street,</w:t>
      </w:r>
    </w:p>
    <w:p w14:paraId="5B7C53F7" w14:textId="3C4C1FC0" w:rsidR="00782F6D" w:rsidRDefault="00782F6D" w:rsidP="002F58EA">
      <w:pPr>
        <w:pBdr>
          <w:top w:val="single" w:sz="4" w:space="14" w:color="auto"/>
          <w:left w:val="single" w:sz="4" w:space="4" w:color="auto"/>
          <w:bottom w:val="single" w:sz="4" w:space="0" w:color="auto"/>
          <w:right w:val="single" w:sz="4" w:space="4" w:color="auto"/>
        </w:pBd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062557">
        <w:tab/>
      </w:r>
      <w:proofErr w:type="spellStart"/>
      <w:r>
        <w:t>Thoothukudi</w:t>
      </w:r>
      <w:proofErr w:type="spellEnd"/>
      <w:r>
        <w:t xml:space="preserve"> – 628 003</w:t>
      </w:r>
    </w:p>
    <w:p w14:paraId="125AB299" w14:textId="79A64454" w:rsidR="00782F6D" w:rsidRDefault="00782F6D" w:rsidP="002F58EA">
      <w:pPr>
        <w:pBdr>
          <w:top w:val="single" w:sz="4" w:space="14" w:color="auto"/>
          <w:left w:val="single" w:sz="4" w:space="4" w:color="auto"/>
          <w:bottom w:val="single" w:sz="4" w:space="0" w:color="auto"/>
          <w:right w:val="single" w:sz="4" w:space="4" w:color="auto"/>
        </w:pBd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062557" w:rsidRPr="00782F6D">
        <w:rPr>
          <w:b/>
        </w:rPr>
        <w:t>EMAIL:</w:t>
      </w:r>
      <w:r>
        <w:t xml:space="preserve"> </w:t>
      </w:r>
      <w:hyperlink r:id="rId10" w:history="1">
        <w:r w:rsidRPr="00F16E84">
          <w:rPr>
            <w:rStyle w:val="Hyperlink"/>
          </w:rPr>
          <w:t>ishuseemail@gmail.com</w:t>
        </w:r>
      </w:hyperlink>
    </w:p>
    <w:p w14:paraId="0386F245" w14:textId="373C291D" w:rsidR="00782F6D" w:rsidRDefault="00782F6D" w:rsidP="002F58EA">
      <w:pPr>
        <w:pBdr>
          <w:top w:val="single" w:sz="4" w:space="14" w:color="auto"/>
          <w:left w:val="single" w:sz="4" w:space="4" w:color="auto"/>
          <w:bottom w:val="single" w:sz="4" w:space="0" w:color="auto"/>
          <w:right w:val="single" w:sz="4" w:space="4" w:color="auto"/>
        </w:pBd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782F6D">
        <w:rPr>
          <w:b/>
        </w:rPr>
        <w:t xml:space="preserve">Phone </w:t>
      </w:r>
      <w:r w:rsidR="00062557" w:rsidRPr="00782F6D">
        <w:rPr>
          <w:b/>
        </w:rPr>
        <w:t>No:</w:t>
      </w:r>
      <w:r>
        <w:t xml:space="preserve"> </w:t>
      </w:r>
      <w:r w:rsidR="00062557">
        <w:t>8667357844,</w:t>
      </w:r>
      <w:r>
        <w:t xml:space="preserve"> 7299995799</w:t>
      </w:r>
    </w:p>
    <w:p w14:paraId="360EB4E9" w14:textId="5AB09876" w:rsidR="00782F6D" w:rsidRPr="00782F6D" w:rsidRDefault="00782F6D" w:rsidP="002F58EA">
      <w:pPr>
        <w:pBdr>
          <w:top w:val="single" w:sz="4" w:space="14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b/>
          <w:sz w:val="28"/>
          <w:szCs w:val="28"/>
        </w:rPr>
      </w:pPr>
      <w:r>
        <w:tab/>
      </w:r>
      <w:r w:rsidRPr="00782F6D">
        <w:rPr>
          <w:b/>
          <w:sz w:val="28"/>
          <w:szCs w:val="28"/>
        </w:rPr>
        <w:t>ISHWARYA</w:t>
      </w:r>
      <w:r>
        <w:rPr>
          <w:b/>
          <w:sz w:val="28"/>
          <w:szCs w:val="28"/>
        </w:rPr>
        <w:t xml:space="preserve"> J</w:t>
      </w:r>
    </w:p>
    <w:p w14:paraId="07FABB3E" w14:textId="226337E1" w:rsidR="000D1C57" w:rsidRDefault="005F5B2F">
      <w:pPr>
        <w:pStyle w:val="SectionHeading"/>
      </w:pPr>
      <w:r>
        <w:t>Objectives</w:t>
      </w:r>
      <w:r w:rsidR="0040355E">
        <w:t>:</w:t>
      </w:r>
    </w:p>
    <w:p w14:paraId="6EBDBFBA" w14:textId="163C958D" w:rsidR="000D1C57" w:rsidRPr="00344FBB" w:rsidRDefault="00782F6D" w:rsidP="00782F6D">
      <w:pPr>
        <w:rPr>
          <w:sz w:val="24"/>
          <w:szCs w:val="24"/>
        </w:rPr>
      </w:pPr>
      <w:r>
        <w:t xml:space="preserve"> </w:t>
      </w:r>
      <w:r>
        <w:tab/>
      </w:r>
      <w:r>
        <w:tab/>
      </w:r>
      <w:r w:rsidRPr="00782F6D">
        <w:rPr>
          <w:sz w:val="24"/>
          <w:szCs w:val="24"/>
        </w:rPr>
        <w:t>Looking out for an organization where I can utilize my knowledge and skills for the growth of the organization and my personal development in the field of Human Resources.</w:t>
      </w:r>
    </w:p>
    <w:p w14:paraId="007143AD" w14:textId="6EE72178" w:rsidR="000D1C57" w:rsidRDefault="00782F6D">
      <w:pPr>
        <w:pStyle w:val="SectionHeading"/>
      </w:pPr>
      <w:r>
        <w:t xml:space="preserve">work </w:t>
      </w:r>
      <w:r w:rsidR="005F5B2F">
        <w:t>Experience</w:t>
      </w:r>
      <w:r w:rsidR="0040355E">
        <w:t>:</w:t>
      </w:r>
    </w:p>
    <w:p w14:paraId="38B80800" w14:textId="5B1428E5" w:rsidR="00782F6D" w:rsidRPr="00782F6D" w:rsidRDefault="00782F6D" w:rsidP="00782F6D">
      <w:pPr>
        <w:jc w:val="both"/>
        <w:rPr>
          <w:sz w:val="24"/>
          <w:szCs w:val="24"/>
        </w:rPr>
      </w:pPr>
      <w:r>
        <w:t xml:space="preserve"> </w:t>
      </w:r>
      <w:r>
        <w:tab/>
      </w:r>
      <w:r w:rsidRPr="00782F6D">
        <w:rPr>
          <w:sz w:val="24"/>
          <w:szCs w:val="24"/>
        </w:rPr>
        <w:t xml:space="preserve">Working as a Senior Executive HR in </w:t>
      </w:r>
      <w:r w:rsidRPr="006F290D">
        <w:rPr>
          <w:b/>
          <w:sz w:val="24"/>
          <w:szCs w:val="24"/>
        </w:rPr>
        <w:t>Yazaki Wiring Technologies India Pvt Ltd</w:t>
      </w:r>
      <w:r w:rsidRPr="00782F6D">
        <w:rPr>
          <w:sz w:val="24"/>
          <w:szCs w:val="24"/>
        </w:rPr>
        <w:t xml:space="preserve"> </w:t>
      </w:r>
      <w:r w:rsidR="00062557" w:rsidRPr="00782F6D">
        <w:rPr>
          <w:sz w:val="24"/>
          <w:szCs w:val="24"/>
        </w:rPr>
        <w:t>from</w:t>
      </w:r>
      <w:r w:rsidRPr="00782F6D">
        <w:rPr>
          <w:sz w:val="24"/>
          <w:szCs w:val="24"/>
        </w:rPr>
        <w:t xml:space="preserve"> Dec 2011 to Feb 2015 (3 year 2 months)</w:t>
      </w:r>
    </w:p>
    <w:p w14:paraId="7AE87FF1" w14:textId="33FBF2BA" w:rsidR="00344FBB" w:rsidRPr="006F290D" w:rsidRDefault="00344FBB" w:rsidP="00344FBB">
      <w:pPr>
        <w:pStyle w:val="SectionHeading"/>
        <w:rPr>
          <w:u w:val="single"/>
        </w:rPr>
      </w:pPr>
      <w:r w:rsidRPr="006F290D">
        <w:rPr>
          <w:u w:val="single"/>
        </w:rPr>
        <w:t xml:space="preserve">Experience </w:t>
      </w:r>
      <w:r w:rsidR="006F290D" w:rsidRPr="006F290D">
        <w:rPr>
          <w:u w:val="single"/>
        </w:rPr>
        <w:t>HighLights</w:t>
      </w:r>
      <w:r w:rsidR="0040355E">
        <w:rPr>
          <w:u w:val="single"/>
        </w:rPr>
        <w:t>:</w:t>
      </w:r>
    </w:p>
    <w:p w14:paraId="143DF621" w14:textId="134F1E2C" w:rsidR="000D1C57" w:rsidRDefault="00344FBB">
      <w:pPr>
        <w:pStyle w:val="Subsection"/>
        <w:rPr>
          <w:u w:val="single"/>
        </w:rPr>
      </w:pPr>
      <w:r w:rsidRPr="00344FBB">
        <w:rPr>
          <w:u w:val="single"/>
        </w:rPr>
        <w:t>HRD</w:t>
      </w:r>
      <w:r>
        <w:rPr>
          <w:u w:val="single"/>
        </w:rPr>
        <w:t>:</w:t>
      </w:r>
    </w:p>
    <w:p w14:paraId="5D45325C" w14:textId="77777777" w:rsidR="00344FBB" w:rsidRPr="00344FBB" w:rsidRDefault="00344FBB" w:rsidP="00344FBB">
      <w:pPr>
        <w:pStyle w:val="Subsection"/>
        <w:numPr>
          <w:ilvl w:val="0"/>
          <w:numId w:val="5"/>
        </w:numPr>
        <w:rPr>
          <w:vanish/>
          <w:u w:val="single"/>
          <w:specVanish/>
        </w:rPr>
      </w:pPr>
    </w:p>
    <w:p w14:paraId="3B9A714B" w14:textId="5CEBAD5A" w:rsidR="000D1C57" w:rsidRPr="00344FBB" w:rsidRDefault="00344FBB" w:rsidP="00344FBB">
      <w:pPr>
        <w:pStyle w:val="NoSpacing"/>
        <w:numPr>
          <w:ilvl w:val="0"/>
          <w:numId w:val="5"/>
        </w:numPr>
        <w:spacing w:line="480" w:lineRule="auto"/>
        <w:rPr>
          <w:sz w:val="24"/>
          <w:szCs w:val="24"/>
        </w:rPr>
      </w:pPr>
      <w:r w:rsidRPr="00344FBB">
        <w:t>C</w:t>
      </w:r>
      <w:r>
        <w:t>oordinating Periodic Appraisals</w:t>
      </w:r>
    </w:p>
    <w:p w14:paraId="5866432A" w14:textId="78548884" w:rsidR="00344FBB" w:rsidRPr="00344FBB" w:rsidRDefault="00344FBB" w:rsidP="00344FBB">
      <w:pPr>
        <w:pStyle w:val="NoSpacing"/>
        <w:numPr>
          <w:ilvl w:val="0"/>
          <w:numId w:val="5"/>
        </w:numPr>
        <w:spacing w:line="480" w:lineRule="auto"/>
      </w:pPr>
      <w:r>
        <w:rPr>
          <w:rFonts w:asciiTheme="majorHAnsi" w:eastAsiaTheme="majorEastAsia" w:hAnsiTheme="majorHAnsi" w:cstheme="majorBidi"/>
          <w:bCs/>
          <w:vanish/>
          <w:color w:val="7A7A7A" w:themeColor="accent1"/>
          <w:sz w:val="26"/>
          <w:szCs w:val="26"/>
          <w:u w:val="single"/>
        </w:rPr>
        <w:t>IIiii</w:t>
      </w:r>
      <w:r w:rsidRPr="00344FBB">
        <w:t xml:space="preserve">Identifying Training </w:t>
      </w:r>
      <w:r>
        <w:t>9</w:t>
      </w:r>
      <w:r w:rsidRPr="00344FBB">
        <w:t>needs</w:t>
      </w:r>
    </w:p>
    <w:p w14:paraId="3943C255" w14:textId="56CBB753" w:rsidR="00344FBB" w:rsidRDefault="00344FBB" w:rsidP="00344FBB">
      <w:pPr>
        <w:pStyle w:val="NoSpacing"/>
        <w:numPr>
          <w:ilvl w:val="0"/>
          <w:numId w:val="5"/>
        </w:numPr>
        <w:spacing w:line="480" w:lineRule="auto"/>
      </w:pPr>
      <w:r>
        <w:rPr>
          <w:rFonts w:asciiTheme="majorHAnsi" w:eastAsiaTheme="majorEastAsia" w:hAnsiTheme="majorHAnsi" w:cstheme="majorBidi"/>
          <w:bCs/>
          <w:vanish/>
          <w:color w:val="7A7A7A" w:themeColor="accent1"/>
          <w:sz w:val="26"/>
          <w:szCs w:val="26"/>
          <w:u w:val="single"/>
        </w:rPr>
        <w:t>Aa</w:t>
      </w:r>
      <w:r w:rsidRPr="00344FBB">
        <w:t>Arranging for need based training activities</w:t>
      </w:r>
    </w:p>
    <w:p w14:paraId="28D752DB" w14:textId="25326759" w:rsidR="00344FBB" w:rsidRDefault="00344FBB" w:rsidP="00344FBB">
      <w:pPr>
        <w:pStyle w:val="NoSpacing"/>
        <w:numPr>
          <w:ilvl w:val="0"/>
          <w:numId w:val="5"/>
        </w:numPr>
        <w:spacing w:line="480" w:lineRule="auto"/>
      </w:pPr>
      <w:r>
        <w:rPr>
          <w:rFonts w:asciiTheme="majorHAnsi" w:eastAsiaTheme="majorEastAsia" w:hAnsiTheme="majorHAnsi" w:cstheme="majorBidi"/>
          <w:bCs/>
          <w:vanish/>
          <w:color w:val="7A7A7A" w:themeColor="accent1"/>
          <w:sz w:val="26"/>
          <w:szCs w:val="26"/>
        </w:rPr>
        <w:t>Cooccccc</w:t>
      </w:r>
      <w:r>
        <w:t>Coordinating for Increment and Promotion</w:t>
      </w:r>
    </w:p>
    <w:p w14:paraId="4D06E818" w14:textId="44BC9BB1" w:rsidR="00344FBB" w:rsidRPr="00344FBB" w:rsidRDefault="00344FBB" w:rsidP="00344FBB">
      <w:pPr>
        <w:pStyle w:val="NoSpacing"/>
        <w:numPr>
          <w:ilvl w:val="0"/>
          <w:numId w:val="5"/>
        </w:numPr>
        <w:spacing w:line="480" w:lineRule="auto"/>
      </w:pPr>
      <w:r>
        <w:rPr>
          <w:rFonts w:asciiTheme="majorHAnsi" w:eastAsiaTheme="majorEastAsia" w:hAnsiTheme="majorHAnsi" w:cstheme="majorBidi"/>
          <w:bCs/>
          <w:vanish/>
          <w:color w:val="7A7A7A" w:themeColor="accent1"/>
          <w:sz w:val="26"/>
          <w:szCs w:val="26"/>
        </w:rPr>
        <w:t>PpppppcneqinofhJOEHVJSDVCOJSDNCOIpoooo</w:t>
      </w:r>
      <w:r>
        <w:t>Promotion Calculation</w:t>
      </w:r>
    </w:p>
    <w:p w14:paraId="2B5E1A98" w14:textId="529E4216" w:rsidR="00782F6D" w:rsidRPr="00344FBB" w:rsidRDefault="00344FBB" w:rsidP="00344FBB">
      <w:pPr>
        <w:pStyle w:val="Subsection"/>
        <w:rPr>
          <w:u w:val="single"/>
        </w:rPr>
      </w:pPr>
      <w:r w:rsidRPr="00344FBB">
        <w:rPr>
          <w:u w:val="single"/>
        </w:rPr>
        <w:t>Recruitment:</w:t>
      </w:r>
    </w:p>
    <w:p w14:paraId="2EF92120" w14:textId="01FC675E" w:rsidR="000D1C57" w:rsidRDefault="00344FBB" w:rsidP="00344FBB">
      <w:pPr>
        <w:pStyle w:val="NoSpacing"/>
        <w:numPr>
          <w:ilvl w:val="0"/>
          <w:numId w:val="5"/>
        </w:numPr>
        <w:spacing w:line="480" w:lineRule="auto"/>
      </w:pPr>
      <w:proofErr w:type="gramStart"/>
      <w:r>
        <w:t>Man</w:t>
      </w:r>
      <w:proofErr w:type="gramEnd"/>
      <w:r>
        <w:t xml:space="preserve"> Power Planning</w:t>
      </w:r>
    </w:p>
    <w:p w14:paraId="4B1626C3" w14:textId="69EAD796" w:rsidR="00344FBB" w:rsidRDefault="00344FBB" w:rsidP="00344FBB">
      <w:pPr>
        <w:pStyle w:val="NoSpacing"/>
        <w:numPr>
          <w:ilvl w:val="0"/>
          <w:numId w:val="5"/>
        </w:numPr>
        <w:spacing w:line="480" w:lineRule="auto"/>
      </w:pPr>
      <w:r>
        <w:t>Sourcing through Naukri for White Color</w:t>
      </w:r>
    </w:p>
    <w:p w14:paraId="715D8489" w14:textId="6D52A144" w:rsidR="00344FBB" w:rsidRDefault="00344FBB" w:rsidP="00344FBB">
      <w:pPr>
        <w:pStyle w:val="NoSpacing"/>
        <w:numPr>
          <w:ilvl w:val="0"/>
          <w:numId w:val="5"/>
        </w:numPr>
        <w:spacing w:line="480" w:lineRule="auto"/>
      </w:pPr>
      <w:r>
        <w:t>Village Campaigning and Walk – in for Blue Color</w:t>
      </w:r>
    </w:p>
    <w:p w14:paraId="16019CAD" w14:textId="3A2F983F" w:rsidR="00344FBB" w:rsidRDefault="00344FBB" w:rsidP="00344FBB">
      <w:pPr>
        <w:pStyle w:val="NoSpacing"/>
        <w:numPr>
          <w:ilvl w:val="0"/>
          <w:numId w:val="5"/>
        </w:numPr>
        <w:spacing w:line="480" w:lineRule="auto"/>
      </w:pPr>
      <w:r>
        <w:t xml:space="preserve">Joining Formalities </w:t>
      </w:r>
      <w:r w:rsidR="005D64C4">
        <w:t xml:space="preserve">(Preparing </w:t>
      </w:r>
      <w:r w:rsidR="00062557">
        <w:t>Appointment</w:t>
      </w:r>
      <w:r w:rsidR="005D64C4">
        <w:t xml:space="preserve"> orders, ID card No and ID Card Generation, ESI &amp; PF Declarations, Uniform)</w:t>
      </w:r>
    </w:p>
    <w:p w14:paraId="59B1F590" w14:textId="360E9746" w:rsidR="005D64C4" w:rsidRDefault="005D64C4" w:rsidP="005D64C4">
      <w:pPr>
        <w:pStyle w:val="Subsection"/>
        <w:rPr>
          <w:u w:val="single"/>
        </w:rPr>
      </w:pPr>
      <w:r w:rsidRPr="005D64C4">
        <w:rPr>
          <w:u w:val="single"/>
        </w:rPr>
        <w:lastRenderedPageBreak/>
        <w:t>MIS</w:t>
      </w:r>
      <w:r>
        <w:rPr>
          <w:u w:val="single"/>
        </w:rPr>
        <w:t>:</w:t>
      </w:r>
    </w:p>
    <w:p w14:paraId="7D01403C" w14:textId="22A5B86A" w:rsidR="005D64C4" w:rsidRDefault="005D64C4" w:rsidP="005D64C4">
      <w:pPr>
        <w:pStyle w:val="NoSpacing"/>
        <w:numPr>
          <w:ilvl w:val="0"/>
          <w:numId w:val="5"/>
        </w:numPr>
        <w:spacing w:line="480" w:lineRule="auto"/>
      </w:pPr>
      <w:r>
        <w:t>Headcount Report Maintaining</w:t>
      </w:r>
    </w:p>
    <w:p w14:paraId="4AA07A92" w14:textId="69857DEB" w:rsidR="005D64C4" w:rsidRDefault="005D64C4" w:rsidP="005D64C4">
      <w:pPr>
        <w:pStyle w:val="NoSpacing"/>
        <w:numPr>
          <w:ilvl w:val="0"/>
          <w:numId w:val="5"/>
        </w:numPr>
        <w:spacing w:line="480" w:lineRule="auto"/>
      </w:pPr>
      <w:r>
        <w:t>Absenteeism Trend Analysis</w:t>
      </w:r>
    </w:p>
    <w:p w14:paraId="413C7D48" w14:textId="465EE8BF" w:rsidR="005D64C4" w:rsidRDefault="005D64C4" w:rsidP="005D64C4">
      <w:pPr>
        <w:pStyle w:val="NoSpacing"/>
        <w:numPr>
          <w:ilvl w:val="0"/>
          <w:numId w:val="5"/>
        </w:numPr>
        <w:spacing w:line="480" w:lineRule="auto"/>
      </w:pPr>
      <w:r>
        <w:t>Overtime Trend Analysis</w:t>
      </w:r>
    </w:p>
    <w:p w14:paraId="4213C56C" w14:textId="46932B3F" w:rsidR="005D64C4" w:rsidRDefault="005D64C4" w:rsidP="005D64C4">
      <w:pPr>
        <w:pStyle w:val="NoSpacing"/>
        <w:numPr>
          <w:ilvl w:val="0"/>
          <w:numId w:val="5"/>
        </w:numPr>
        <w:spacing w:line="480" w:lineRule="auto"/>
      </w:pPr>
      <w:r>
        <w:t>Attrition Analysis</w:t>
      </w:r>
    </w:p>
    <w:p w14:paraId="4EF23C77" w14:textId="077CC4BF" w:rsidR="005D64C4" w:rsidRDefault="005D64C4" w:rsidP="005D64C4">
      <w:pPr>
        <w:pStyle w:val="Subsection"/>
        <w:rPr>
          <w:u w:val="single"/>
        </w:rPr>
      </w:pPr>
      <w:r w:rsidRPr="005D64C4">
        <w:rPr>
          <w:u w:val="single"/>
        </w:rPr>
        <w:t>Time Office:</w:t>
      </w:r>
    </w:p>
    <w:p w14:paraId="34E72505" w14:textId="5CCE405C" w:rsidR="005D64C4" w:rsidRDefault="005D64C4" w:rsidP="005D64C4">
      <w:pPr>
        <w:pStyle w:val="NoSpacing"/>
        <w:numPr>
          <w:ilvl w:val="0"/>
          <w:numId w:val="5"/>
        </w:numPr>
        <w:spacing w:line="480" w:lineRule="auto"/>
      </w:pPr>
      <w:r>
        <w:t>Attendance and overtime Monitoring (Pace Pay Software)</w:t>
      </w:r>
    </w:p>
    <w:p w14:paraId="6F87E954" w14:textId="0E2B919D" w:rsidR="005D64C4" w:rsidRDefault="005D64C4" w:rsidP="005D64C4">
      <w:pPr>
        <w:pStyle w:val="NoSpacing"/>
        <w:numPr>
          <w:ilvl w:val="0"/>
          <w:numId w:val="5"/>
        </w:numPr>
        <w:spacing w:line="480" w:lineRule="auto"/>
      </w:pPr>
      <w:r>
        <w:t>Monitoring Late coming and Absenteeism</w:t>
      </w:r>
    </w:p>
    <w:p w14:paraId="387DDC7F" w14:textId="611388ED" w:rsidR="005D64C4" w:rsidRDefault="005D64C4" w:rsidP="005D64C4">
      <w:pPr>
        <w:pStyle w:val="NoSpacing"/>
        <w:numPr>
          <w:ilvl w:val="0"/>
          <w:numId w:val="5"/>
        </w:numPr>
        <w:spacing w:line="480" w:lineRule="auto"/>
      </w:pPr>
      <w:r>
        <w:t>Head Count Maintaining</w:t>
      </w:r>
    </w:p>
    <w:p w14:paraId="1AC6BC91" w14:textId="234DADA6" w:rsidR="005D64C4" w:rsidRDefault="005D64C4" w:rsidP="005D64C4">
      <w:pPr>
        <w:pStyle w:val="Subsection"/>
        <w:rPr>
          <w:u w:val="single"/>
        </w:rPr>
      </w:pPr>
      <w:r w:rsidRPr="005D64C4">
        <w:rPr>
          <w:u w:val="single"/>
        </w:rPr>
        <w:t>Facility Management</w:t>
      </w:r>
    </w:p>
    <w:p w14:paraId="760B9038" w14:textId="1CF17243" w:rsidR="005D64C4" w:rsidRPr="005D64C4" w:rsidRDefault="005D64C4" w:rsidP="005D64C4">
      <w:pPr>
        <w:pStyle w:val="NoSpacing"/>
        <w:numPr>
          <w:ilvl w:val="0"/>
          <w:numId w:val="5"/>
        </w:numPr>
        <w:spacing w:line="480" w:lineRule="auto"/>
      </w:pPr>
      <w:r w:rsidRPr="005D64C4">
        <w:t>Canteen Administration</w:t>
      </w:r>
    </w:p>
    <w:p w14:paraId="72C9C546" w14:textId="1A70EC2F" w:rsidR="005D64C4" w:rsidRPr="005D64C4" w:rsidRDefault="005D64C4" w:rsidP="005D64C4">
      <w:pPr>
        <w:pStyle w:val="NoSpacing"/>
        <w:numPr>
          <w:ilvl w:val="0"/>
          <w:numId w:val="5"/>
        </w:numPr>
        <w:spacing w:line="480" w:lineRule="auto"/>
      </w:pPr>
      <w:r w:rsidRPr="005D64C4">
        <w:t>House Keeping and security Management</w:t>
      </w:r>
    </w:p>
    <w:p w14:paraId="4B860036" w14:textId="72FD53B4" w:rsidR="005D64C4" w:rsidRDefault="005D64C4" w:rsidP="005D64C4">
      <w:pPr>
        <w:pStyle w:val="NoSpacing"/>
        <w:numPr>
          <w:ilvl w:val="0"/>
          <w:numId w:val="5"/>
        </w:numPr>
        <w:spacing w:line="480" w:lineRule="auto"/>
      </w:pPr>
      <w:r w:rsidRPr="005D64C4">
        <w:t>Transport Arrangement</w:t>
      </w:r>
    </w:p>
    <w:p w14:paraId="1F570C63" w14:textId="77777777" w:rsidR="006F290D" w:rsidRDefault="006F290D" w:rsidP="006F290D">
      <w:pPr>
        <w:pStyle w:val="SectionHeading"/>
      </w:pPr>
      <w:r>
        <w:t>work Experience</w:t>
      </w:r>
    </w:p>
    <w:p w14:paraId="6982E570" w14:textId="7CCEDCF4" w:rsidR="006F290D" w:rsidRPr="00782F6D" w:rsidRDefault="006F290D" w:rsidP="006F290D">
      <w:pPr>
        <w:jc w:val="both"/>
        <w:rPr>
          <w:sz w:val="24"/>
          <w:szCs w:val="24"/>
        </w:rPr>
      </w:pPr>
      <w:r>
        <w:t xml:space="preserve"> </w:t>
      </w:r>
      <w:r>
        <w:tab/>
      </w:r>
      <w:r w:rsidRPr="00782F6D">
        <w:rPr>
          <w:sz w:val="24"/>
          <w:szCs w:val="24"/>
        </w:rPr>
        <w:t xml:space="preserve">Working as </w:t>
      </w:r>
      <w:proofErr w:type="spellStart"/>
      <w:proofErr w:type="gramStart"/>
      <w:r w:rsidRPr="00782F6D">
        <w:rPr>
          <w:sz w:val="24"/>
          <w:szCs w:val="24"/>
        </w:rPr>
        <w:t>a</w:t>
      </w:r>
      <w:proofErr w:type="spellEnd"/>
      <w:proofErr w:type="gramEnd"/>
      <w:r w:rsidRPr="00782F6D">
        <w:rPr>
          <w:sz w:val="24"/>
          <w:szCs w:val="24"/>
        </w:rPr>
        <w:t xml:space="preserve"> Executive HR in </w:t>
      </w:r>
      <w:proofErr w:type="spellStart"/>
      <w:r w:rsidRPr="006F290D">
        <w:rPr>
          <w:b/>
          <w:sz w:val="24"/>
          <w:szCs w:val="24"/>
        </w:rPr>
        <w:t>Wertex</w:t>
      </w:r>
      <w:proofErr w:type="spellEnd"/>
      <w:r w:rsidRPr="006F290D">
        <w:rPr>
          <w:b/>
          <w:sz w:val="24"/>
          <w:szCs w:val="24"/>
        </w:rPr>
        <w:t xml:space="preserve"> Solution Pvt Ltd</w:t>
      </w:r>
      <w:r>
        <w:rPr>
          <w:sz w:val="24"/>
          <w:szCs w:val="24"/>
        </w:rPr>
        <w:t xml:space="preserve"> For </w:t>
      </w:r>
      <w:r w:rsidR="00062557">
        <w:rPr>
          <w:sz w:val="24"/>
          <w:szCs w:val="24"/>
        </w:rPr>
        <w:t>Past 1</w:t>
      </w:r>
      <w:r>
        <w:rPr>
          <w:sz w:val="24"/>
          <w:szCs w:val="24"/>
        </w:rPr>
        <w:t xml:space="preserve"> year</w:t>
      </w:r>
    </w:p>
    <w:p w14:paraId="354E1F99" w14:textId="4CD689DE" w:rsidR="006F290D" w:rsidRDefault="006F290D" w:rsidP="006F290D">
      <w:pPr>
        <w:pStyle w:val="SectionHeading"/>
        <w:rPr>
          <w:u w:val="single"/>
        </w:rPr>
      </w:pPr>
      <w:r w:rsidRPr="006F290D">
        <w:rPr>
          <w:u w:val="single"/>
        </w:rPr>
        <w:t>Experience HighLights</w:t>
      </w:r>
      <w:r>
        <w:rPr>
          <w:u w:val="single"/>
        </w:rPr>
        <w:t>:</w:t>
      </w:r>
    </w:p>
    <w:p w14:paraId="111EFECF" w14:textId="77777777" w:rsidR="006F290D" w:rsidRPr="00344FBB" w:rsidRDefault="006F290D" w:rsidP="006F290D">
      <w:pPr>
        <w:pStyle w:val="Subsection"/>
        <w:numPr>
          <w:ilvl w:val="0"/>
          <w:numId w:val="5"/>
        </w:numPr>
        <w:rPr>
          <w:vanish/>
          <w:u w:val="single"/>
          <w:specVanish/>
        </w:rPr>
      </w:pPr>
    </w:p>
    <w:p w14:paraId="0B771543" w14:textId="77777777" w:rsidR="006F290D" w:rsidRPr="006F290D" w:rsidRDefault="006F290D" w:rsidP="006F290D">
      <w:pPr>
        <w:pStyle w:val="Subsection"/>
        <w:rPr>
          <w:u w:val="single"/>
        </w:rPr>
      </w:pPr>
      <w:r w:rsidRPr="006F290D">
        <w:rPr>
          <w:u w:val="single"/>
        </w:rPr>
        <w:t>Recruitment:</w:t>
      </w:r>
    </w:p>
    <w:p w14:paraId="082F3E2F" w14:textId="6B86961D" w:rsidR="006F290D" w:rsidRDefault="006F290D" w:rsidP="006F290D">
      <w:pPr>
        <w:pStyle w:val="NoSpacing"/>
        <w:numPr>
          <w:ilvl w:val="0"/>
          <w:numId w:val="5"/>
        </w:numPr>
        <w:spacing w:line="480" w:lineRule="auto"/>
      </w:pPr>
      <w:r>
        <w:t>Coordination with client for recruitment and selection Process.</w:t>
      </w:r>
    </w:p>
    <w:p w14:paraId="2539CC1A" w14:textId="7E1F76E5" w:rsidR="006F290D" w:rsidRDefault="006F290D" w:rsidP="006F290D">
      <w:pPr>
        <w:pStyle w:val="NoSpacing"/>
        <w:numPr>
          <w:ilvl w:val="0"/>
          <w:numId w:val="5"/>
        </w:numPr>
        <w:spacing w:line="480" w:lineRule="auto"/>
      </w:pPr>
      <w:r>
        <w:t>Conducting interview and selection of candidates, verification of concerned certificates.</w:t>
      </w:r>
    </w:p>
    <w:p w14:paraId="18212A3A" w14:textId="1EDCB5D4" w:rsidR="006F290D" w:rsidRDefault="006F290D" w:rsidP="006F290D">
      <w:pPr>
        <w:pStyle w:val="NoSpacing"/>
        <w:numPr>
          <w:ilvl w:val="0"/>
          <w:numId w:val="5"/>
        </w:numPr>
        <w:spacing w:line="480" w:lineRule="auto"/>
      </w:pPr>
      <w:r>
        <w:t>Arrange the panel member for interview</w:t>
      </w:r>
    </w:p>
    <w:p w14:paraId="1438445C" w14:textId="1A5DB433" w:rsidR="006F290D" w:rsidRDefault="006F290D" w:rsidP="006F290D">
      <w:pPr>
        <w:pStyle w:val="NoSpacing"/>
        <w:numPr>
          <w:ilvl w:val="0"/>
          <w:numId w:val="5"/>
        </w:numPr>
        <w:spacing w:line="480" w:lineRule="auto"/>
      </w:pPr>
      <w:r>
        <w:t>Sending the interview call Letters or Fixing the interview timings.</w:t>
      </w:r>
    </w:p>
    <w:p w14:paraId="17D6CBF7" w14:textId="03EC7863" w:rsidR="006F290D" w:rsidRDefault="006F290D" w:rsidP="006F290D">
      <w:pPr>
        <w:pStyle w:val="NoSpacing"/>
        <w:numPr>
          <w:ilvl w:val="0"/>
          <w:numId w:val="5"/>
        </w:numPr>
        <w:spacing w:line="480" w:lineRule="auto"/>
      </w:pPr>
      <w:r>
        <w:t>To obtain confirmation calls and emails from respective Candidates</w:t>
      </w:r>
    </w:p>
    <w:p w14:paraId="21D323D7" w14:textId="4BCDA236" w:rsidR="006F290D" w:rsidRDefault="006F290D" w:rsidP="006F290D">
      <w:pPr>
        <w:pStyle w:val="NoSpacing"/>
        <w:numPr>
          <w:ilvl w:val="0"/>
          <w:numId w:val="5"/>
        </w:numPr>
        <w:spacing w:line="480" w:lineRule="auto"/>
      </w:pPr>
      <w:r>
        <w:t>Scanning/ Scrutinizing the applications on the basis of criteria mentio</w:t>
      </w:r>
      <w:r w:rsidR="00DE7EB7">
        <w:t>ned and send the resume to respective client.</w:t>
      </w:r>
    </w:p>
    <w:p w14:paraId="7B8102D8" w14:textId="67F96283" w:rsidR="006F290D" w:rsidRPr="005D64C4" w:rsidRDefault="006F290D" w:rsidP="006F290D">
      <w:pPr>
        <w:pStyle w:val="NoSpacing"/>
        <w:spacing w:line="480" w:lineRule="auto"/>
        <w:jc w:val="right"/>
      </w:pPr>
    </w:p>
    <w:p w14:paraId="3FE2AE9D" w14:textId="6D2DA6F9" w:rsidR="00782F6D" w:rsidRPr="00DE7EB7" w:rsidRDefault="00782F6D" w:rsidP="00782F6D">
      <w:pPr>
        <w:pStyle w:val="SectionHeading"/>
        <w:rPr>
          <w:u w:val="single"/>
        </w:rPr>
      </w:pPr>
      <w:r w:rsidRPr="00DE7EB7">
        <w:rPr>
          <w:u w:val="single"/>
        </w:rPr>
        <w:lastRenderedPageBreak/>
        <w:t>Education</w:t>
      </w:r>
      <w:r w:rsidR="00DE7EB7" w:rsidRPr="00DE7EB7">
        <w:rPr>
          <w:u w:val="single"/>
        </w:rPr>
        <w:t xml:space="preserve"> qualification</w:t>
      </w:r>
    </w:p>
    <w:p w14:paraId="2351A0E4" w14:textId="21DD4905" w:rsidR="00782F6D" w:rsidRDefault="00782F6D" w:rsidP="00782F6D"/>
    <w:p w14:paraId="414714FD" w14:textId="34676503" w:rsidR="00DE7EB7" w:rsidRDefault="00DE7EB7" w:rsidP="00DE7EB7">
      <w:pPr>
        <w:ind w:left="2880" w:hanging="2880"/>
      </w:pPr>
      <w:r w:rsidRPr="00DE7EB7">
        <w:rPr>
          <w:b/>
        </w:rPr>
        <w:t>Post – Graduation</w:t>
      </w:r>
      <w:r>
        <w:t>:</w:t>
      </w:r>
      <w:r>
        <w:tab/>
        <w:t>MBA (Specialization Human Resource Management and Finance) in PSR Engineering College with aggregate of First Class (2007 to 2009</w:t>
      </w:r>
      <w:r w:rsidR="00062557">
        <w:t>) Regular</w:t>
      </w:r>
      <w:r>
        <w:t xml:space="preserve"> Class.</w:t>
      </w:r>
    </w:p>
    <w:p w14:paraId="02F8632B" w14:textId="3D000166" w:rsidR="00DE7EB7" w:rsidRDefault="00DE7EB7" w:rsidP="00DE7EB7">
      <w:pPr>
        <w:ind w:left="2880" w:hanging="2880"/>
      </w:pPr>
      <w:r w:rsidRPr="00DE7EB7">
        <w:rPr>
          <w:b/>
        </w:rPr>
        <w:t>Under Graduation:</w:t>
      </w:r>
      <w:r>
        <w:t xml:space="preserve">  </w:t>
      </w:r>
      <w:r>
        <w:tab/>
      </w:r>
      <w:r w:rsidR="00062557">
        <w:t>B. Com</w:t>
      </w:r>
      <w:r>
        <w:t xml:space="preserve"> in </w:t>
      </w:r>
      <w:r w:rsidR="00062557">
        <w:t>St. Mary’s</w:t>
      </w:r>
      <w:r>
        <w:t xml:space="preserve"> College with aggregate third Class – (2004 to 2007) Regular Class.</w:t>
      </w:r>
    </w:p>
    <w:p w14:paraId="0867D535" w14:textId="170BA652" w:rsidR="00DE7EB7" w:rsidRDefault="00DE7EB7" w:rsidP="00DE7EB7">
      <w:pPr>
        <w:ind w:left="2880" w:hanging="2880"/>
      </w:pPr>
      <w:r>
        <w:rPr>
          <w:b/>
        </w:rPr>
        <w:t>12</w:t>
      </w:r>
      <w:r w:rsidRPr="00DE7EB7">
        <w:rPr>
          <w:b/>
          <w:vertAlign w:val="superscript"/>
        </w:rPr>
        <w:t>th</w:t>
      </w:r>
      <w:r>
        <w:rPr>
          <w:b/>
        </w:rPr>
        <w:t xml:space="preserve"> Std Year Pass out:</w:t>
      </w:r>
      <w:r>
        <w:tab/>
        <w:t>2003</w:t>
      </w:r>
    </w:p>
    <w:p w14:paraId="34F853BC" w14:textId="5FC263AE" w:rsidR="00DE7EB7" w:rsidRDefault="00DE7EB7" w:rsidP="00DE7EB7">
      <w:pPr>
        <w:ind w:left="2880" w:hanging="2880"/>
      </w:pPr>
      <w:r>
        <w:rPr>
          <w:b/>
        </w:rPr>
        <w:tab/>
      </w:r>
      <w:r w:rsidRPr="00E61D36">
        <w:t>HSC with Third Class-</w:t>
      </w:r>
      <w:r>
        <w:t xml:space="preserve"> Holy Cross Anglo Indian </w:t>
      </w:r>
      <w:r w:rsidR="00E61D36">
        <w:t>Higher Secondary School</w:t>
      </w:r>
    </w:p>
    <w:p w14:paraId="3F76F7D5" w14:textId="12CAF266" w:rsidR="00E61D36" w:rsidRDefault="00E61D36" w:rsidP="00DE7EB7">
      <w:pPr>
        <w:ind w:left="2880" w:hanging="2880"/>
      </w:pPr>
      <w:r w:rsidRPr="00E61D36">
        <w:rPr>
          <w:b/>
        </w:rPr>
        <w:t xml:space="preserve">10th Std Year Pass </w:t>
      </w:r>
      <w:r w:rsidR="0040355E" w:rsidRPr="00E61D36">
        <w:rPr>
          <w:b/>
        </w:rPr>
        <w:t>out</w:t>
      </w:r>
      <w:r w:rsidR="0040355E">
        <w:rPr>
          <w:b/>
        </w:rPr>
        <w:t>:</w:t>
      </w:r>
      <w:r>
        <w:rPr>
          <w:b/>
        </w:rPr>
        <w:t xml:space="preserve">      </w:t>
      </w:r>
      <w:r w:rsidRPr="00E61D36">
        <w:t>2001</w:t>
      </w:r>
    </w:p>
    <w:p w14:paraId="4696B807" w14:textId="62177213" w:rsidR="00E61D36" w:rsidRPr="00E61D36" w:rsidRDefault="00E61D36" w:rsidP="00DE7EB7">
      <w:pPr>
        <w:ind w:left="2880" w:hanging="2880"/>
      </w:pPr>
      <w:r>
        <w:rPr>
          <w:b/>
        </w:rPr>
        <w:tab/>
      </w:r>
      <w:r w:rsidRPr="00E61D36">
        <w:t>SSCL with first Class –</w:t>
      </w:r>
      <w:r>
        <w:t xml:space="preserve"> Vitoria Girls Higher Secondary School.</w:t>
      </w:r>
    </w:p>
    <w:p w14:paraId="2678A6BD" w14:textId="0463D3BA" w:rsidR="000D1C57" w:rsidRDefault="00E61D36">
      <w:pPr>
        <w:pStyle w:val="SectionHeading"/>
      </w:pPr>
      <w:r>
        <w:t xml:space="preserve">Professional </w:t>
      </w:r>
      <w:r w:rsidR="005F5B2F">
        <w:t>Skills</w:t>
      </w:r>
    </w:p>
    <w:p w14:paraId="1B6AC604" w14:textId="77777777" w:rsidR="00E61D36" w:rsidRDefault="00E61D36" w:rsidP="00E61D36">
      <w:pPr>
        <w:pStyle w:val="NoSpacing"/>
        <w:numPr>
          <w:ilvl w:val="0"/>
          <w:numId w:val="5"/>
        </w:numPr>
        <w:spacing w:line="480" w:lineRule="auto"/>
      </w:pPr>
      <w:r>
        <w:t xml:space="preserve"> Leadership Skills</w:t>
      </w:r>
    </w:p>
    <w:p w14:paraId="6A3B3B60" w14:textId="4DF56FC0" w:rsidR="00E61D36" w:rsidRDefault="00E61D36" w:rsidP="00E61D36">
      <w:pPr>
        <w:pStyle w:val="NoSpacing"/>
        <w:numPr>
          <w:ilvl w:val="0"/>
          <w:numId w:val="5"/>
        </w:numPr>
        <w:spacing w:line="480" w:lineRule="auto"/>
      </w:pPr>
      <w:r>
        <w:t>Problem Solving Abilities</w:t>
      </w:r>
    </w:p>
    <w:p w14:paraId="5BCCE51A" w14:textId="32A26751" w:rsidR="00E61D36" w:rsidRDefault="00E61D36" w:rsidP="00E61D36">
      <w:pPr>
        <w:pStyle w:val="NoSpacing"/>
        <w:numPr>
          <w:ilvl w:val="0"/>
          <w:numId w:val="5"/>
        </w:numPr>
        <w:spacing w:line="480" w:lineRule="auto"/>
      </w:pPr>
      <w:r>
        <w:t>Hard Working</w:t>
      </w:r>
    </w:p>
    <w:p w14:paraId="54E2CB39" w14:textId="3597FC0D" w:rsidR="00E61D36" w:rsidRDefault="00E61D36" w:rsidP="00E61D36">
      <w:pPr>
        <w:pStyle w:val="NoSpacing"/>
        <w:numPr>
          <w:ilvl w:val="0"/>
          <w:numId w:val="5"/>
        </w:numPr>
        <w:spacing w:line="480" w:lineRule="auto"/>
      </w:pPr>
      <w:r>
        <w:t>Result oriented</w:t>
      </w:r>
    </w:p>
    <w:p w14:paraId="22AD5CAF" w14:textId="5DE5916F" w:rsidR="00E61D36" w:rsidRDefault="00E61D36" w:rsidP="00141F45">
      <w:pPr>
        <w:pStyle w:val="SectionHeading"/>
      </w:pPr>
      <w:r w:rsidRPr="00E61D36">
        <w:rPr>
          <w:sz w:val="24"/>
          <w:szCs w:val="24"/>
        </w:rPr>
        <w:t>Research project Undertaken:</w:t>
      </w:r>
    </w:p>
    <w:p w14:paraId="31F48B14" w14:textId="40003E6B" w:rsidR="000D1C57" w:rsidRDefault="00E61D36" w:rsidP="00E61D36">
      <w:pPr>
        <w:pStyle w:val="NoSpacing"/>
        <w:numPr>
          <w:ilvl w:val="0"/>
          <w:numId w:val="5"/>
        </w:numPr>
        <w:spacing w:line="480" w:lineRule="auto"/>
      </w:pPr>
      <w:r>
        <w:t xml:space="preserve">Main Research titled ‘’ A Study on effect of employees’ absenteeism in </w:t>
      </w:r>
      <w:proofErr w:type="spellStart"/>
      <w:r>
        <w:t>Dhrangadhra</w:t>
      </w:r>
      <w:proofErr w:type="spellEnd"/>
      <w:r>
        <w:t xml:space="preserve"> Chemical Work Limited </w:t>
      </w:r>
      <w:proofErr w:type="spellStart"/>
      <w:r>
        <w:t>Sahupuram</w:t>
      </w:r>
      <w:proofErr w:type="spellEnd"/>
      <w:r>
        <w:t>” done in PSR Engineering College at April 2010.</w:t>
      </w:r>
    </w:p>
    <w:p w14:paraId="64675501" w14:textId="363B23E5" w:rsidR="00E61D36" w:rsidRPr="00E61D36" w:rsidRDefault="00E61D36" w:rsidP="00E61D36">
      <w:pPr>
        <w:pStyle w:val="NoSpacing"/>
        <w:spacing w:line="480" w:lineRule="auto"/>
        <w:rPr>
          <w:rFonts w:asciiTheme="majorHAnsi" w:eastAsiaTheme="majorEastAsia" w:hAnsiTheme="majorHAnsi" w:cstheme="majorBidi"/>
          <w:bCs/>
          <w:caps/>
          <w:color w:val="7A7A7A" w:themeColor="accent1"/>
          <w:sz w:val="24"/>
          <w:szCs w:val="24"/>
        </w:rPr>
      </w:pPr>
      <w:r w:rsidRPr="00E61D36">
        <w:rPr>
          <w:rFonts w:asciiTheme="majorHAnsi" w:eastAsiaTheme="majorEastAsia" w:hAnsiTheme="majorHAnsi" w:cstheme="majorBidi"/>
          <w:bCs/>
          <w:caps/>
          <w:color w:val="7A7A7A" w:themeColor="accent1"/>
          <w:sz w:val="24"/>
          <w:szCs w:val="24"/>
        </w:rPr>
        <w:t>Achievements:</w:t>
      </w:r>
    </w:p>
    <w:p w14:paraId="058AB111" w14:textId="6622C6D1" w:rsidR="006F290D" w:rsidRDefault="00E61D36" w:rsidP="00E61D36">
      <w:pPr>
        <w:pStyle w:val="NoSpacing"/>
        <w:numPr>
          <w:ilvl w:val="0"/>
          <w:numId w:val="5"/>
        </w:numPr>
        <w:spacing w:line="480" w:lineRule="auto"/>
      </w:pPr>
      <w:r>
        <w:t xml:space="preserve">Awarded as a best runner in Shuttle in St </w:t>
      </w:r>
      <w:r w:rsidR="00141F45">
        <w:t>Mary’s College.</w:t>
      </w:r>
    </w:p>
    <w:p w14:paraId="05BD97C2" w14:textId="77777777" w:rsidR="00141F45" w:rsidRDefault="00141F45" w:rsidP="00E61D36">
      <w:pPr>
        <w:pStyle w:val="NoSpacing"/>
        <w:numPr>
          <w:ilvl w:val="0"/>
          <w:numId w:val="5"/>
        </w:numPr>
        <w:spacing w:line="480" w:lineRule="auto"/>
      </w:pPr>
      <w:r>
        <w:t>Winner in Double inter College Compaction in Shuttle in St Mary’s College.</w:t>
      </w:r>
    </w:p>
    <w:p w14:paraId="7125657D" w14:textId="14D8F367" w:rsidR="00141F45" w:rsidRDefault="00062557" w:rsidP="00E61D36">
      <w:pPr>
        <w:pStyle w:val="NoSpacing"/>
        <w:numPr>
          <w:ilvl w:val="0"/>
          <w:numId w:val="5"/>
        </w:numPr>
        <w:spacing w:line="480" w:lineRule="auto"/>
      </w:pPr>
      <w:r>
        <w:t>RUNNER inter</w:t>
      </w:r>
      <w:r w:rsidR="00141F45">
        <w:t xml:space="preserve"> College Compaction in </w:t>
      </w:r>
      <w:proofErr w:type="spellStart"/>
      <w:r w:rsidR="00141F45">
        <w:t>Kabadi</w:t>
      </w:r>
      <w:proofErr w:type="spellEnd"/>
      <w:r w:rsidR="00141F45">
        <w:t xml:space="preserve"> in St Mary’s College.</w:t>
      </w:r>
    </w:p>
    <w:p w14:paraId="05A9CB36" w14:textId="560A662E" w:rsidR="00141F45" w:rsidRDefault="00141F45" w:rsidP="00E61D36">
      <w:pPr>
        <w:pStyle w:val="NoSpacing"/>
        <w:numPr>
          <w:ilvl w:val="0"/>
          <w:numId w:val="5"/>
        </w:numPr>
        <w:spacing w:line="480" w:lineRule="auto"/>
      </w:pPr>
      <w:r>
        <w:t>Acted as a member in RSP unit at Holy Cross Anglo Indian Higher Secondary School.</w:t>
      </w:r>
    </w:p>
    <w:p w14:paraId="67FED085" w14:textId="019F6E2B" w:rsidR="00141F45" w:rsidRPr="00062557" w:rsidRDefault="00141F45" w:rsidP="00141F45">
      <w:pPr>
        <w:pStyle w:val="NoSpacing"/>
        <w:spacing w:line="480" w:lineRule="auto"/>
        <w:ind w:left="720"/>
        <w:rPr>
          <w:b/>
          <w:u w:val="single"/>
        </w:rPr>
      </w:pPr>
      <w:r w:rsidRPr="00062557">
        <w:rPr>
          <w:b/>
          <w:u w:val="single"/>
        </w:rPr>
        <w:t>Personal Information</w:t>
      </w:r>
    </w:p>
    <w:p w14:paraId="7CCB317F" w14:textId="536CE6F5" w:rsidR="00141F45" w:rsidRDefault="0040355E" w:rsidP="00141F45">
      <w:pPr>
        <w:pStyle w:val="NoSpacing"/>
        <w:spacing w:line="480" w:lineRule="auto"/>
        <w:ind w:left="720"/>
      </w:pPr>
      <w:r>
        <w:t>Name:</w:t>
      </w:r>
      <w:r w:rsidR="00141F45">
        <w:t xml:space="preserve">                           </w:t>
      </w:r>
      <w:proofErr w:type="spellStart"/>
      <w:r w:rsidR="00141F45">
        <w:t>Ishwarya</w:t>
      </w:r>
      <w:proofErr w:type="spellEnd"/>
      <w:r w:rsidR="00141F45">
        <w:t xml:space="preserve"> J</w:t>
      </w:r>
    </w:p>
    <w:p w14:paraId="42781802" w14:textId="77777777" w:rsidR="00141F45" w:rsidRDefault="00141F45" w:rsidP="00141F45">
      <w:pPr>
        <w:pStyle w:val="NoSpacing"/>
        <w:spacing w:line="480" w:lineRule="auto"/>
        <w:ind w:left="720"/>
      </w:pPr>
      <w:r>
        <w:t>Age:</w:t>
      </w:r>
      <w:r>
        <w:tab/>
      </w:r>
      <w:r>
        <w:tab/>
      </w:r>
      <w:r>
        <w:tab/>
        <w:t xml:space="preserve">   30 years</w:t>
      </w:r>
    </w:p>
    <w:p w14:paraId="4FD3659C" w14:textId="77777777" w:rsidR="00141F45" w:rsidRDefault="00141F45" w:rsidP="00141F45">
      <w:pPr>
        <w:pStyle w:val="NoSpacing"/>
        <w:spacing w:line="480" w:lineRule="auto"/>
        <w:ind w:left="720"/>
      </w:pPr>
      <w:r>
        <w:t>Sex:</w:t>
      </w:r>
      <w:r>
        <w:tab/>
      </w:r>
      <w:r>
        <w:tab/>
      </w:r>
      <w:r>
        <w:tab/>
        <w:t xml:space="preserve">   Female</w:t>
      </w:r>
    </w:p>
    <w:p w14:paraId="6CBD5DCD" w14:textId="77777777" w:rsidR="00141F45" w:rsidRDefault="00141F45" w:rsidP="00141F45">
      <w:pPr>
        <w:pStyle w:val="NoSpacing"/>
        <w:spacing w:line="480" w:lineRule="auto"/>
        <w:ind w:left="720"/>
      </w:pPr>
      <w:r>
        <w:lastRenderedPageBreak/>
        <w:t>Marital Status:</w:t>
      </w:r>
      <w:r>
        <w:tab/>
      </w:r>
      <w:r>
        <w:tab/>
        <w:t xml:space="preserve">   Married</w:t>
      </w:r>
    </w:p>
    <w:p w14:paraId="17056D7E" w14:textId="11B8ED44" w:rsidR="00141F45" w:rsidRDefault="00141F45" w:rsidP="00141F45">
      <w:pPr>
        <w:pStyle w:val="NoSpacing"/>
        <w:spacing w:line="480" w:lineRule="auto"/>
        <w:ind w:left="720"/>
      </w:pPr>
      <w:r>
        <w:t>Date of Birth:</w:t>
      </w:r>
      <w:r>
        <w:tab/>
      </w:r>
      <w:r>
        <w:tab/>
        <w:t xml:space="preserve">   29 – August – 1987</w:t>
      </w:r>
    </w:p>
    <w:p w14:paraId="1B03FDEB" w14:textId="451A7A80" w:rsidR="00141F45" w:rsidRDefault="00141F45" w:rsidP="00141F45">
      <w:pPr>
        <w:pStyle w:val="NoSpacing"/>
        <w:spacing w:line="480" w:lineRule="auto"/>
        <w:ind w:left="720"/>
      </w:pPr>
      <w:r>
        <w:t>Father Name:</w:t>
      </w:r>
      <w:r>
        <w:tab/>
      </w:r>
      <w:r>
        <w:tab/>
        <w:t xml:space="preserve">   </w:t>
      </w:r>
      <w:proofErr w:type="spellStart"/>
      <w:r>
        <w:t>Jeyapaul</w:t>
      </w:r>
      <w:proofErr w:type="spellEnd"/>
      <w:r>
        <w:t xml:space="preserve"> D</w:t>
      </w:r>
    </w:p>
    <w:p w14:paraId="23DA5911" w14:textId="641C6880" w:rsidR="00062557" w:rsidRDefault="00062557" w:rsidP="00141F45">
      <w:pPr>
        <w:pStyle w:val="NoSpacing"/>
        <w:spacing w:line="480" w:lineRule="auto"/>
        <w:ind w:left="720"/>
      </w:pPr>
      <w:r>
        <w:t xml:space="preserve">Husband Name:   </w:t>
      </w:r>
      <w:r>
        <w:tab/>
        <w:t xml:space="preserve">   Sathish Kumar K</w:t>
      </w:r>
    </w:p>
    <w:p w14:paraId="30E1D403" w14:textId="11EA8741" w:rsidR="00062557" w:rsidRDefault="00062557" w:rsidP="00141F45">
      <w:pPr>
        <w:pStyle w:val="NoSpacing"/>
        <w:spacing w:line="480" w:lineRule="auto"/>
        <w:ind w:left="720"/>
      </w:pPr>
      <w:r>
        <w:t>Nationality:</w:t>
      </w:r>
      <w:r>
        <w:tab/>
      </w:r>
      <w:r>
        <w:tab/>
        <w:t xml:space="preserve">   Indian</w:t>
      </w:r>
    </w:p>
    <w:p w14:paraId="6D5380CF" w14:textId="3D34A83D" w:rsidR="00062557" w:rsidRDefault="00062557" w:rsidP="00141F45">
      <w:pPr>
        <w:pStyle w:val="NoSpacing"/>
        <w:spacing w:line="480" w:lineRule="auto"/>
        <w:ind w:left="720"/>
      </w:pPr>
      <w:r>
        <w:t>Language Known:</w:t>
      </w:r>
      <w:r>
        <w:tab/>
        <w:t xml:space="preserve">   Tamil, English</w:t>
      </w:r>
    </w:p>
    <w:p w14:paraId="2826FEBC" w14:textId="7B072C37" w:rsidR="00062557" w:rsidRDefault="00062557" w:rsidP="00141F45">
      <w:pPr>
        <w:pStyle w:val="NoSpacing"/>
        <w:spacing w:line="480" w:lineRule="auto"/>
        <w:ind w:left="720"/>
      </w:pPr>
    </w:p>
    <w:p w14:paraId="3ED68E9E" w14:textId="0DECA70F" w:rsidR="00062557" w:rsidRPr="00062557" w:rsidRDefault="00062557" w:rsidP="00062557">
      <w:pPr>
        <w:pStyle w:val="NoSpacing"/>
        <w:spacing w:line="480" w:lineRule="auto"/>
        <w:ind w:left="720"/>
        <w:rPr>
          <w:b/>
        </w:rPr>
      </w:pPr>
      <w:r w:rsidRPr="00062557">
        <w:rPr>
          <w:b/>
        </w:rPr>
        <w:t>Declaration:</w:t>
      </w:r>
    </w:p>
    <w:p w14:paraId="4AD1A6B1" w14:textId="3A205EC0" w:rsidR="00062557" w:rsidRDefault="00062557" w:rsidP="00062557">
      <w:pPr>
        <w:pStyle w:val="NoSpacing"/>
        <w:spacing w:line="480" w:lineRule="auto"/>
        <w:ind w:left="720"/>
      </w:pPr>
      <w:r>
        <w:tab/>
        <w:t xml:space="preserve">I hereby declare that the information furnished above is </w:t>
      </w:r>
      <w:proofErr w:type="spellStart"/>
      <w:r>
        <w:t>ture</w:t>
      </w:r>
      <w:proofErr w:type="spellEnd"/>
      <w:r>
        <w:t xml:space="preserve"> to the knowledge of my faith and belief.</w:t>
      </w:r>
    </w:p>
    <w:p w14:paraId="06DFB1D0" w14:textId="4EB525AB" w:rsidR="00062557" w:rsidRDefault="00062557" w:rsidP="00062557">
      <w:pPr>
        <w:pStyle w:val="NoSpacing"/>
        <w:spacing w:line="480" w:lineRule="auto"/>
        <w:ind w:left="720"/>
      </w:pPr>
    </w:p>
    <w:p w14:paraId="1672F84D" w14:textId="39C599E6" w:rsidR="00062557" w:rsidRDefault="00062557" w:rsidP="00062557">
      <w:pPr>
        <w:pStyle w:val="NoSpacing"/>
        <w:spacing w:line="480" w:lineRule="auto"/>
        <w:ind w:left="720"/>
      </w:pPr>
      <w:r>
        <w:t>Place:</w:t>
      </w:r>
    </w:p>
    <w:p w14:paraId="6CADE125" w14:textId="5D0C0B54" w:rsidR="00062557" w:rsidRDefault="00062557" w:rsidP="00062557">
      <w:pPr>
        <w:pStyle w:val="NoSpacing"/>
        <w:spacing w:line="480" w:lineRule="auto"/>
        <w:ind w:left="720"/>
      </w:pPr>
      <w:r>
        <w:t>Date: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</w:t>
      </w:r>
      <w:proofErr w:type="spellStart"/>
      <w:r w:rsidR="0040355E">
        <w:t>Ishwarya</w:t>
      </w:r>
      <w:proofErr w:type="spellEnd"/>
      <w:r w:rsidR="0040355E">
        <w:t>. J</w:t>
      </w:r>
      <w:r>
        <w:t>)</w:t>
      </w:r>
    </w:p>
    <w:p w14:paraId="00E670FB" w14:textId="23890827" w:rsidR="006F290D" w:rsidRPr="006F290D" w:rsidRDefault="006F290D" w:rsidP="006F290D"/>
    <w:p w14:paraId="5B0A9822" w14:textId="407B3F22" w:rsidR="006F290D" w:rsidRPr="006F290D" w:rsidRDefault="006F290D" w:rsidP="006F290D"/>
    <w:p w14:paraId="5331D75D" w14:textId="3A1FE6B9" w:rsidR="006F290D" w:rsidRPr="006F290D" w:rsidRDefault="006F290D" w:rsidP="006F290D"/>
    <w:p w14:paraId="74E31C2C" w14:textId="47BCC370" w:rsidR="006F290D" w:rsidRPr="006F290D" w:rsidRDefault="006F290D" w:rsidP="006F290D"/>
    <w:p w14:paraId="2FA2787B" w14:textId="06F4C387" w:rsidR="006F290D" w:rsidRDefault="006F290D" w:rsidP="006F290D"/>
    <w:p w14:paraId="76FDD866" w14:textId="3B33AA8E" w:rsidR="006F290D" w:rsidRDefault="006F290D" w:rsidP="006F290D">
      <w:pPr>
        <w:jc w:val="center"/>
      </w:pPr>
    </w:p>
    <w:p w14:paraId="15426058" w14:textId="77777777" w:rsidR="006F290D" w:rsidRPr="006F290D" w:rsidRDefault="006F290D" w:rsidP="006F290D">
      <w:pPr>
        <w:jc w:val="right"/>
      </w:pPr>
    </w:p>
    <w:sectPr w:rsidR="006F290D" w:rsidRPr="006F290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080" w:right="1080" w:bottom="1080" w:left="1080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055988" w14:textId="77777777" w:rsidR="0029055B" w:rsidRDefault="0029055B">
      <w:pPr>
        <w:spacing w:after="0" w:line="240" w:lineRule="auto"/>
      </w:pPr>
      <w:r>
        <w:separator/>
      </w:r>
    </w:p>
  </w:endnote>
  <w:endnote w:type="continuationSeparator" w:id="0">
    <w:p w14:paraId="284B4D21" w14:textId="77777777" w:rsidR="0029055B" w:rsidRDefault="002905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77979C" w14:textId="77777777" w:rsidR="0040355E" w:rsidRDefault="0040355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26DD47" w14:textId="77777777" w:rsidR="000D1C57" w:rsidRDefault="005F5B2F">
    <w:pPr>
      <w:pStyle w:val="Header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755D624C" wp14:editId="1A90F3A0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5935" cy="9112885"/>
              <wp:effectExtent l="0" t="0" r="3175" b="8255"/>
              <wp:wrapNone/>
              <wp:docPr id="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5935" cy="911288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w14:anchorId="147C572B" id="Rectangle 4" o:spid="_x0000_s1026" style="position:absolute;margin-left:0;margin-top:0;width:539.05pt;height:717.55pt;z-index:251675648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" filled="f">
              <w10:wrap anchorx="margin" anchory="margin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45DEF7E6" wp14:editId="15D903EE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468630</wp:posOffset>
                  </wp:positionV>
                </mc:Fallback>
              </mc:AlternateContent>
              <wp:extent cx="128270" cy="6297930"/>
              <wp:effectExtent l="0" t="0" r="0" b="0"/>
              <wp:wrapNone/>
              <wp:docPr id="5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629793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>
          <w:pict>
            <v:rect w14:anchorId="1050B58B" id="Rectangle 5" o:spid="_x0000_s1026" style="position:absolute;margin-left:0;margin-top:0;width:10.1pt;height:495.9pt;z-index:251676672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" fillcolor="black [3213]" stroked="f">
              <w10:wrap anchorx="margin" anchory="margin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41787EFA" wp14:editId="46AC1B88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6766560</wp:posOffset>
                  </wp:positionV>
                </mc:Fallback>
              </mc:AlternateContent>
              <wp:extent cx="128270" cy="2823210"/>
              <wp:effectExtent l="0" t="0" r="0" b="0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282321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rect w14:anchorId="069EBD6D" id="Rectangle 6" o:spid="_x0000_s1026" style="position:absolute;margin-left:0;margin-top:0;width:10.1pt;height:222.3pt;z-index:251677696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" fillcolor="#d1282e [3215]" stroked="f">
              <w10:wrap anchorx="margin" anchory="margin"/>
            </v:rect>
          </w:pict>
        </mc:Fallback>
      </mc:AlternateContent>
    </w:r>
  </w:p>
  <w:p w14:paraId="4203D073" w14:textId="77777777" w:rsidR="000D1C57" w:rsidRDefault="005F5B2F">
    <w:pPr>
      <w:pStyle w:val="Footer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53A8FAA9" wp14:editId="14A4FF76">
              <wp:simplePos x="0" y="0"/>
              <mc:AlternateContent>
                <mc:Choice Requires="wp14">
                  <wp:positionH relativeFrom="margin">
                    <wp14:pctPosHOffset>97000</wp14:pctPosHOffset>
                  </wp:positionH>
                </mc:Choice>
                <mc:Fallback>
                  <wp:positionH relativeFrom="page">
                    <wp:posOffset>6894195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6766560</wp:posOffset>
                  </wp:positionV>
                </mc:Fallback>
              </mc:AlternateContent>
              <wp:extent cx="492760" cy="2093595"/>
              <wp:effectExtent l="0" t="0" r="0" b="0"/>
              <wp:wrapSquare wrapText="bothSides"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2760" cy="20935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16BA81A" w14:textId="222BD0B1" w:rsidR="000D1C57" w:rsidRDefault="00571B14">
                          <w:pPr>
                            <w:pStyle w:val="Title"/>
                            <w:rPr>
                              <w:spacing w:val="10"/>
                            </w:rPr>
                          </w:pPr>
                          <w:r>
                            <w:rPr>
                              <w:spacing w:val="10"/>
                              <w:sz w:val="24"/>
                              <w:szCs w:val="22"/>
                            </w:rPr>
                            <w:t xml:space="preserve">ISHWARYA. J </w:t>
                          </w:r>
                          <w:r w:rsidR="0031714A">
                            <w:rPr>
                              <w:spacing w:val="10"/>
                              <w:sz w:val="24"/>
                              <w:szCs w:val="22"/>
                            </w:rPr>
                            <w:t>RESUME</w:t>
                          </w:r>
                        </w:p>
                      </w:txbxContent>
                    </wps:txbx>
                    <wps:bodyPr rot="0" spcFirstLastPara="0" vertOverflow="overflow" horzOverflow="overflow" vert="vert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5000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shapetype w14:anchorId="53A8FAA9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0;margin-top:0;width:38.8pt;height:164.85pt;z-index:251678720;visibility:visible;mso-wrap-style:none;mso-width-percent:50;mso-height-percent:325;mso-left-percent:970;mso-top-percent:700;mso-wrap-distance-left:9pt;mso-wrap-distance-top:0;mso-wrap-distance-right:9pt;mso-wrap-distance-bottom:0;mso-position-horizontal-relative:margin;mso-position-vertical-relative:margin;mso-width-percent:50;mso-height-percent:325;mso-left-percent:970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" filled="f" stroked="f" strokeweight=".5pt">
              <v:textbox style="layout-flow:vertical;mso-fit-shape-to-text:t" inset="0,0,0,0">
                <w:txbxContent>
                  <w:p w14:paraId="116BA81A" w14:textId="222BD0B1" w:rsidR="000D1C57" w:rsidRDefault="00571B14">
                    <w:pPr>
                      <w:pStyle w:val="Title"/>
                      <w:rPr>
                        <w:spacing w:val="10"/>
                      </w:rPr>
                    </w:pPr>
                    <w:r>
                      <w:rPr>
                        <w:spacing w:val="10"/>
                        <w:sz w:val="24"/>
                        <w:szCs w:val="22"/>
                      </w:rPr>
                      <w:t xml:space="preserve">ISHWARYA. J </w:t>
                    </w:r>
                    <w:r w:rsidR="0031714A">
                      <w:rPr>
                        <w:spacing w:val="10"/>
                        <w:sz w:val="24"/>
                        <w:szCs w:val="22"/>
                      </w:rPr>
                      <w:t>RESUME</w:t>
                    </w:r>
                  </w:p>
                </w:txbxContent>
              </v:textbox>
              <w10:wrap type="square" anchorx="margin" anchory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5F7091" w14:textId="77777777" w:rsidR="0040355E" w:rsidRDefault="004035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5EE2CF" w14:textId="77777777" w:rsidR="0029055B" w:rsidRDefault="0029055B">
      <w:pPr>
        <w:spacing w:after="0" w:line="240" w:lineRule="auto"/>
      </w:pPr>
      <w:r>
        <w:separator/>
      </w:r>
    </w:p>
  </w:footnote>
  <w:footnote w:type="continuationSeparator" w:id="0">
    <w:p w14:paraId="68677764" w14:textId="77777777" w:rsidR="0029055B" w:rsidRDefault="002905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F72A33" w14:textId="77777777" w:rsidR="0040355E" w:rsidRDefault="0040355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A88CEC" w14:textId="77777777" w:rsidR="0040355E" w:rsidRDefault="0040355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574BBF" w14:textId="77777777" w:rsidR="000D1C57" w:rsidRDefault="005F5B2F">
    <w:pPr>
      <w:pStyle w:val="Header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18E91215" wp14:editId="40677CA8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5935" cy="9112885"/>
              <wp:effectExtent l="0" t="0" r="3175" b="8255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5935" cy="911288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w14:anchorId="02C9EF76" id="Rectangle 1" o:spid="_x0000_s1026" style="position:absolute;margin-left:0;margin-top:0;width:539.05pt;height:717.55pt;z-index:251680768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" filled="f">
              <w10:wrap anchorx="margin" anchory="margin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D260861" wp14:editId="171C58CB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468630</wp:posOffset>
                  </wp:positionV>
                </mc:Fallback>
              </mc:AlternateContent>
              <wp:extent cx="128270" cy="6297930"/>
              <wp:effectExtent l="0" t="0" r="0" b="0"/>
              <wp:wrapNone/>
              <wp:docPr id="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629793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>
          <w:pict>
            <v:rect w14:anchorId="62BB9517" id="Rectangle 2" o:spid="_x0000_s1026" style="position:absolute;margin-left:0;margin-top:0;width:10.1pt;height:495.9pt;z-index:251681792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" fillcolor="black [3213]" stroked="f">
              <w10:wrap anchorx="margin" anchory="margin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35871846" wp14:editId="1ABAF592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6766560</wp:posOffset>
                  </wp:positionV>
                </mc:Fallback>
              </mc:AlternateContent>
              <wp:extent cx="128270" cy="2823210"/>
              <wp:effectExtent l="0" t="0" r="0" b="0"/>
              <wp:wrapNone/>
              <wp:docPr id="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282321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rect w14:anchorId="0313A3B9" id="Rectangle 3" o:spid="_x0000_s1026" style="position:absolute;margin-left:0;margin-top:0;width:10.1pt;height:222.3pt;z-index:251682816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" fillcolor="#d1282e [3215]" stroked="f">
              <w10:wrap anchorx="margin" anchory="margin"/>
            </v:rect>
          </w:pict>
        </mc:Fallback>
      </mc:AlternateContent>
    </w:r>
  </w:p>
  <w:p w14:paraId="1301B754" w14:textId="77777777" w:rsidR="000D1C57" w:rsidRDefault="000D1C5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8B07FD"/>
    <w:multiLevelType w:val="hybridMultilevel"/>
    <w:tmpl w:val="F1B44F46"/>
    <w:lvl w:ilvl="0" w:tplc="04090001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1" w15:restartNumberingAfterBreak="0">
    <w:nsid w:val="41B74737"/>
    <w:multiLevelType w:val="hybridMultilevel"/>
    <w:tmpl w:val="66A4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A90703"/>
    <w:multiLevelType w:val="hybridMultilevel"/>
    <w:tmpl w:val="FE1401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7220DB"/>
    <w:multiLevelType w:val="hybridMultilevel"/>
    <w:tmpl w:val="480EB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DateAndTime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F6D"/>
    <w:rsid w:val="00062557"/>
    <w:rsid w:val="00073A69"/>
    <w:rsid w:val="000D1C57"/>
    <w:rsid w:val="00141F45"/>
    <w:rsid w:val="0029055B"/>
    <w:rsid w:val="002F58EA"/>
    <w:rsid w:val="0031714A"/>
    <w:rsid w:val="00344FBB"/>
    <w:rsid w:val="0040355E"/>
    <w:rsid w:val="00571B14"/>
    <w:rsid w:val="005D64C4"/>
    <w:rsid w:val="005F5B2F"/>
    <w:rsid w:val="006F290D"/>
    <w:rsid w:val="00782F6D"/>
    <w:rsid w:val="00B4169C"/>
    <w:rsid w:val="00DE7EB7"/>
    <w:rsid w:val="00E42872"/>
    <w:rsid w:val="00E61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A21EF9"/>
  <w15:docId w15:val="{FAC218B1-F278-4148-9E7A-286BEB061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line="288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D1282E" w:themeColor="text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color w:val="5B5B5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D1282E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pPr>
      <w:spacing w:after="0" w:line="240" w:lineRule="auto"/>
    </w:pPr>
    <w:tblPr/>
    <w:tblStylePr w:type="firstRow">
      <w:rPr>
        <w:rFonts w:ascii="Aharoni" w:hAnsi="Aharoni"/>
        <w:b/>
        <w:sz w:val="36"/>
      </w:rPr>
    </w:tblStyle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b/>
      <w:bCs/>
      <w:caps/>
      <w:color w:val="D1282E" w:themeColor="text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b/>
      <w:color w:val="5B5B5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b/>
      <w:iCs/>
      <w:color w:val="D1282E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Cs/>
      <w:caps/>
      <w:color w:val="7A7A7A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pPr>
      <w:spacing w:line="360" w:lineRule="auto"/>
    </w:pPr>
    <w:rPr>
      <w:i/>
      <w:iCs/>
      <w:color w:val="7A7A7A" w:themeColor="accent1"/>
      <w:sz w:val="28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7A7A7A" w:themeColor="accent1"/>
      <w:sz w:val="28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5" w:color="000000" w:themeColor="text1"/>
        <w:bottom w:val="single" w:sz="18" w:space="5" w:color="D1282E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7F7F7F" w:themeColor="text1" w:themeTint="80"/>
      <w:sz w:val="26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7A7A7A" w:themeColor="accent1"/>
    </w:rPr>
  </w:style>
  <w:style w:type="character" w:styleId="IntenseEmphasis">
    <w:name w:val="Intense Emphasis"/>
    <w:aliases w:val="Subsection Intense Emphasis"/>
    <w:basedOn w:val="DefaultParagraphFont"/>
    <w:uiPriority w:val="21"/>
    <w:qFormat/>
    <w:rPr>
      <w:b/>
      <w:bCs/>
      <w:i/>
      <w:iCs/>
      <w:color w:val="D1282E" w:themeColor="text2"/>
    </w:rPr>
  </w:style>
  <w:style w:type="character" w:styleId="SubtleReference">
    <w:name w:val="Subtle Reference"/>
    <w:basedOn w:val="DefaultParagraphFont"/>
    <w:uiPriority w:val="31"/>
    <w:qFormat/>
    <w:rPr>
      <w:rFonts w:asciiTheme="minorHAnsi" w:hAnsiTheme="minorHAnsi"/>
      <w:smallCaps/>
      <w:color w:val="F5C201" w:themeColor="accent2"/>
      <w:sz w:val="22"/>
      <w:u w:val="none"/>
    </w:rPr>
  </w:style>
  <w:style w:type="character" w:styleId="IntenseReference">
    <w:name w:val="Intense Reference"/>
    <w:basedOn w:val="DefaultParagraphFont"/>
    <w:uiPriority w:val="32"/>
    <w:qFormat/>
    <w:rPr>
      <w:rFonts w:asciiTheme="minorHAnsi" w:hAnsiTheme="minorHAnsi"/>
      <w:b/>
      <w:bCs/>
      <w:caps/>
      <w:color w:val="F5C201" w:themeColor="accen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inorHAnsi" w:hAnsiTheme="minorHAnsi"/>
      <w:b/>
      <w:bCs/>
      <w:caps/>
      <w:color w:val="3D3D3D" w:themeColor="accent1" w:themeShade="80"/>
      <w:spacing w:val="5"/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SectionHeading">
    <w:name w:val="Section Heading"/>
    <w:basedOn w:val="Heading1"/>
    <w:next w:val="Normal"/>
    <w:qFormat/>
    <w:pPr>
      <w:spacing w:before="120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customStyle="1" w:styleId="Subsection">
    <w:name w:val="Subsection"/>
    <w:basedOn w:val="Heading2"/>
    <w:qFormat/>
    <w:rPr>
      <w:b w:val="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customStyle="1" w:styleId="PersonalName">
    <w:name w:val="Personal Name"/>
    <w:basedOn w:val="Title"/>
    <w:qFormat/>
    <w:rPr>
      <w:sz w:val="48"/>
    </w:rPr>
  </w:style>
  <w:style w:type="character" w:styleId="Hyperlink">
    <w:name w:val="Hyperlink"/>
    <w:basedOn w:val="DefaultParagraphFont"/>
    <w:uiPriority w:val="99"/>
    <w:unhideWhenUsed/>
    <w:rsid w:val="00782F6D"/>
    <w:rPr>
      <w:color w:val="CC99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2F6D"/>
    <w:rPr>
      <w:color w:val="605E5C"/>
      <w:shd w:val="clear" w:color="auto" w:fill="E1DFDD"/>
    </w:rPr>
  </w:style>
  <w:style w:type="paragraph" w:styleId="Closing">
    <w:name w:val="Closing"/>
    <w:basedOn w:val="Normal"/>
    <w:link w:val="ClosingChar"/>
    <w:uiPriority w:val="99"/>
    <w:unhideWhenUsed/>
    <w:rsid w:val="00141F45"/>
    <w:pPr>
      <w:spacing w:before="600" w:after="600" w:line="240" w:lineRule="auto"/>
    </w:pPr>
    <w:rPr>
      <w:rFonts w:asciiTheme="majorHAnsi" w:hAnsiTheme="majorHAnsi"/>
      <w:caps/>
      <w:color w:val="7A7A7A" w:themeColor="accent1"/>
      <w:spacing w:val="-10"/>
      <w:sz w:val="28"/>
      <w:lang w:eastAsia="ja-JP"/>
    </w:rPr>
  </w:style>
  <w:style w:type="character" w:customStyle="1" w:styleId="ClosingChar">
    <w:name w:val="Closing Char"/>
    <w:basedOn w:val="DefaultParagraphFont"/>
    <w:link w:val="Closing"/>
    <w:uiPriority w:val="99"/>
    <w:rsid w:val="00141F45"/>
    <w:rPr>
      <w:rFonts w:asciiTheme="majorHAnsi" w:hAnsiTheme="majorHAnsi"/>
      <w:caps/>
      <w:color w:val="7A7A7A" w:themeColor="accent1"/>
      <w:spacing w:val="-10"/>
      <w:sz w:val="28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hyperlink" Target="mailto:ishuseemail@gmail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Root\Templates\1033\EssentialResume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uhaus">
  <a:themeElements>
    <a:clrScheme name="Essential">
      <a:dk1>
        <a:srgbClr val="000000"/>
      </a:dk1>
      <a:lt1>
        <a:srgbClr val="FFFFFF"/>
      </a:lt1>
      <a:dk2>
        <a:srgbClr val="D1282E"/>
      </a:dk2>
      <a:lt2>
        <a:srgbClr val="C8C8B1"/>
      </a:lt2>
      <a:accent1>
        <a:srgbClr val="7A7A7A"/>
      </a:accent1>
      <a:accent2>
        <a:srgbClr val="F5C201"/>
      </a:accent2>
      <a:accent3>
        <a:srgbClr val="526DB0"/>
      </a:accent3>
      <a:accent4>
        <a:srgbClr val="989AAC"/>
      </a:accent4>
      <a:accent5>
        <a:srgbClr val="DC5924"/>
      </a:accent5>
      <a:accent6>
        <a:srgbClr val="B4B392"/>
      </a:accent6>
      <a:hlink>
        <a:srgbClr val="CC9900"/>
      </a:hlink>
      <a:folHlink>
        <a:srgbClr val="969696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sent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6000"/>
              </a:schemeClr>
              <a:schemeClr val="phClr">
                <a:shade val="94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84000"/>
                <a:satMod val="110000"/>
              </a:schemeClr>
            </a:gs>
            <a:gs pos="44000">
              <a:schemeClr val="phClr">
                <a:tint val="93000"/>
                <a:satMod val="115000"/>
              </a:schemeClr>
            </a:gs>
            <a:gs pos="100000">
              <a:schemeClr val="phClr">
                <a:tint val="100000"/>
                <a:shade val="59000"/>
                <a:satMod val="120000"/>
              </a:schemeClr>
            </a:gs>
          </a:gsLst>
          <a:path path="circle">
            <a:fillToRect l="40000" t="60000" r="60000" b="4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F762DA-57FE-4DB2-A5C9-E5D4ACBFE43A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702146F9-8940-426B-AB9A-D8A018150F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EssentialResume</Template>
  <TotalTime>99</TotalTime>
  <Pages>4</Pages>
  <Words>520</Words>
  <Characters>2969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mahabava22102000@gmail.com</cp:lastModifiedBy>
  <cp:revision>7</cp:revision>
  <dcterms:created xsi:type="dcterms:W3CDTF">2018-12-25T02:42:00Z</dcterms:created>
  <dcterms:modified xsi:type="dcterms:W3CDTF">2018-12-25T04:44:00Z</dcterms:modified>
</cp:coreProperties>
</file>